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7734935</wp:posOffset>
                </wp:positionV>
                <wp:extent cx="2019300" cy="400050"/>
                <wp:effectExtent l="0" t="0" r="0" b="0"/>
                <wp:wrapNone/>
                <wp:docPr id="2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5155" y="6848475"/>
                          <a:ext cx="2019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textAlignment w:val="baseline"/>
                              <w:rPr>
                                <w:rFonts w:ascii="Roboto" w:hAnsi="Roboto" w:eastAsia="Microsoft YaHei UI" w:cs="Microsoft YaHei U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 w:eastAsia="Microsoft YaHei UI" w:cs="Microsoft YaHei U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44.8pt;margin-top:609.05pt;height:31.5pt;width:159pt;z-index:251675648;mso-width-relative:page;mso-height-relative:page;" filled="f" stroked="f" coordsize="21600,21600" o:gfxdata="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RSXGdsAAAANAQAADwAAAAAAAAABACAAAAAiAAAA&#10;ZHJzL2Rvd25yZXYueG1sUEsBAhQAFAAAAAgAh07iQEJw8/A9AgAAU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textAlignment w:val="baseline"/>
                        <w:rPr>
                          <w:rFonts w:ascii="Roboto" w:hAnsi="Roboto" w:eastAsia="Microsoft YaHei UI" w:cs="Microsoft YaHei UI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 w:eastAsia="Microsoft YaHei UI" w:cs="Microsoft YaHei UI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9794240</wp:posOffset>
                </wp:positionV>
                <wp:extent cx="6329680" cy="2606040"/>
                <wp:effectExtent l="0" t="0" r="0" b="0"/>
                <wp:wrapNone/>
                <wp:docPr id="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68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 hereby certify that above statement is true and correct to the best of my abilities.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7.1pt;margin-top:771.2pt;height:205.2pt;width:498.4pt;z-index:251680768;mso-width-relative:page;mso-height-relative:page;" filled="f" stroked="f" coordsize="21600,21600" o:gfxdata="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uRAz2QAAAA0BAAAPAAAAAAAAAAEAIAAAACIAAABkcnMvZG93bnJldi54bWxQSwECFAAUAAAA&#10;CACHTuJA2aFdtrQBAABU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I hereby certify that above statement is true and correct to the best of my abilities.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8136890</wp:posOffset>
                </wp:positionV>
                <wp:extent cx="3238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8660" y="7280275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254.4pt;margin-top:640.7pt;height:0pt;width:25.5pt;z-index:251677696;mso-width-relative:page;mso-height-relative:page;" filled="f" stroked="t" coordsize="21600,21600" o:gfxdata="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VmUMNcAAAANAQAADwAAAAAAAAABACAAAAAiAAAAZHJzL2Rvd25yZXYueG1sUEsBAhQA&#10;FAAAAAgAh07iQLBbp6vzAQAAvgMAAA4AAAAAAAAAAQAgAAAAJgEAAGRycy9lMm9Eb2MueG1sUEsF&#10;BgAAAAAGAAYAWQEAAIsFAAAAAA==&#10;">
                <v:fill on="f" focussize="0,0"/>
                <v:stroke weight="0.5pt" color="#818181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8145145</wp:posOffset>
                </wp:positionV>
                <wp:extent cx="3883660" cy="2606040"/>
                <wp:effectExtent l="0" t="0" r="0" b="0"/>
                <wp:wrapNone/>
                <wp:docPr id="2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265" y="7348855"/>
                          <a:ext cx="388366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Government Internship Program (GIP) Beneficiary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>Ju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ly</w:t>
                            </w: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December 2021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- Microsoft Office Encoder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46.95pt;margin-top:641.35pt;height:205.2pt;width:305.8pt;z-index:251676672;mso-width-relative:page;mso-height-relative:page;" filled="f" stroked="f" coordsize="21600,21600" o:gfxdata="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F67ANsAAAAOAQAADwAAAAAAAAABACAAAAAiAAAAZHJzL2Rvd25y&#10;ZXYueG1sUEsBAhQAFAAAAAgAh07iQGejPgjCAQAAYQ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Government Internship Program (GIP) Beneficiary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>Ju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ly</w:t>
                      </w: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December 2021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- Microsoft Office Encoder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2563495</wp:posOffset>
                </wp:positionV>
                <wp:extent cx="6329680" cy="2606040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68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To be part of a company that indulges growth which provides challenging and rewarding career while allowing me to utilize my knowledge and skills.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0.95pt;margin-top:201.85pt;height:205.2pt;width:498.4pt;z-index:251679744;mso-width-relative:page;mso-height-relative:page;" filled="f" stroked="f" coordsize="21600,21600" o:gfxdata="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kwodrXAAAACwEAAA8AAAAAAAAAAQAgAAAAIgAAAGRycy9kb3ducmV2LnhtbFBLAQIUABQAAAAI&#10;AIdO4kANzWyItQEAAFQ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/>
                        </w:rPr>
                        <w:t>To be part of a company that indulges growth which provides challenging and rewarding career while allowing me to utilize my knowledge and skills.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934085</wp:posOffset>
                </wp:positionV>
                <wp:extent cx="3547110" cy="1188720"/>
                <wp:effectExtent l="0" t="0" r="0" b="0"/>
                <wp:wrapNone/>
                <wp:docPr id="6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1188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64" w:lineRule="exact"/>
                              <w:rPr>
                                <w:rFonts w:hint="default" w:ascii="Roboto" w:hAnsi="Roboto" w:eastAsia="Microsoft YaHei UI" w:cs="Microsoft YaHei UI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 w:eastAsia="Microsoft YaHei UI" w:cs="Microsoft YaHei UI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  <w:t>Christian Noe O. Quirimit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9" o:spid="_x0000_s1026" o:spt="202" type="#_x0000_t202" style="position:absolute;left:0pt;margin-left:138.1pt;margin-top:73.55pt;height:93.6pt;width:279.3pt;z-index:251662336;mso-width-relative:page;mso-height-relative:page;" filled="f" stroked="f" coordsize="21600,21600" o:gfxdata="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uD8UGtgAAAALAQAADwAAAAAAAAABACAAAAAiAAAAZHJzL2Rvd25yZXYueG1sUEsBAhQAFAAA&#10;AAgAh07iQGPg0RK2AQAAV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64" w:lineRule="exact"/>
                        <w:rPr>
                          <w:rFonts w:hint="default" w:ascii="Roboto" w:hAnsi="Roboto" w:eastAsia="Microsoft YaHei UI" w:cs="Microsoft YaHei UI"/>
                          <w:color w:val="FFFFF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default" w:ascii="Roboto" w:hAnsi="Roboto" w:eastAsia="Microsoft YaHei UI" w:cs="Microsoft YaHei UI"/>
                          <w:color w:val="FFFFFF"/>
                          <w:sz w:val="72"/>
                          <w:szCs w:val="72"/>
                          <w:lang w:val="en-US"/>
                        </w:rPr>
                        <w:t>Christian Noe O. Quirimit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4180205</wp:posOffset>
                </wp:positionV>
                <wp:extent cx="2482850" cy="1920240"/>
                <wp:effectExtent l="0" t="0" r="0" b="0"/>
                <wp:wrapNone/>
                <wp:docPr id="27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395" y="4180205"/>
                          <a:ext cx="2482850" cy="1920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Age: 20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Birthdate: 12/10/2002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Gender: Male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Civil Status: Single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102 Salaan, Mangaldan, Pangasinan, Philippines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 xml:space="preserve">Mobile: 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09274965007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christiannoequirimit@gmail.com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37.95pt;margin-top:329.15pt;height:151.2pt;width:195.5pt;z-index:251665408;mso-width-relative:page;mso-height-relative:page;" filled="f" stroked="f" coordsize="21600,21600" o:gfxdata="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2RPcDYAAAACgEAAA8AAAAAAAAAAQAgAAAAIgAAAGRycy9kb3ducmV2&#10;LnhtbFBLAQIUABQAAAAIAIdO4kBiRvCdwwEAAG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Age: 20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Birthdate: 12/10/2002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Gender: Male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Civil Status: Single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 xml:space="preserve">Address: 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102 Salaan, Mangaldan, Pangasinan, Philippines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 xml:space="preserve">Mobile: 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09274965007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 xml:space="preserve">Email: 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christiannoequirimit@gmail.com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6434455</wp:posOffset>
                </wp:positionV>
                <wp:extent cx="2019300" cy="4000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ajorHAnsi" w:hAnsiTheme="majorHAnsi" w:eastAsiaTheme="minor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HAnsi" w:hAnsiTheme="majorHAnsi" w:eastAsiaTheme="minor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8.15pt;margin-top:506.65pt;height:31.5pt;width:159pt;z-index:251670528;mso-width-relative:page;mso-height-relative:page;" filled="f" stroked="f" coordsize="21600,21600" o:gfxdata="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i7UDX2QAAAAwBAAAPAAAAAAAAAAEAIAAAACIAAABkcnMvZG93bnJldi54bWxQSwEC&#10;FAAUAAAACACHTuJAKQnwkywCAABG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ajorHAnsi" w:hAnsiTheme="majorHAnsi" w:eastAsiaTheme="minor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HAnsi" w:hAnsiTheme="majorHAnsi" w:eastAsiaTheme="minor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3036570</wp:posOffset>
                </wp:positionV>
                <wp:extent cx="2019300" cy="400050"/>
                <wp:effectExtent l="0" t="0" r="0" b="0"/>
                <wp:wrapNone/>
                <wp:docPr id="2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5155" y="2941320"/>
                          <a:ext cx="2019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textAlignment w:val="baseline"/>
                              <w:rPr>
                                <w:rFonts w:ascii="Roboto" w:hAnsi="Roboto" w:eastAsia="Microsoft YaHei UI" w:cs="Microsoft YaHei U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 w:eastAsia="Microsoft YaHei UI" w:cs="Microsoft YaHei U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 Experience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47.65pt;margin-top:239.1pt;height:31.5pt;width:159pt;z-index:251667456;mso-width-relative:page;mso-height-relative:page;" filled="f" stroked="f" coordsize="21600,21600" o:gfxdata="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GDZTtwAAAALAQAADwAAAAAAAAABACAAAAAiAAAA&#10;ZHJzL2Rvd25yZXYueG1sUEsBAhQAFAAAAAgAh07iQPTw8lg8AgAAU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textAlignment w:val="baseline"/>
                        <w:rPr>
                          <w:rFonts w:ascii="Roboto" w:hAnsi="Roboto" w:eastAsia="Microsoft YaHei UI" w:cs="Microsoft YaHei UI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 w:eastAsia="Microsoft YaHei UI" w:cs="Microsoft YaHei UI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3714750</wp:posOffset>
                </wp:positionV>
                <wp:extent cx="2019300" cy="400050"/>
                <wp:effectExtent l="0" t="0" r="0" b="0"/>
                <wp:wrapNone/>
                <wp:docPr id="2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395" y="3571875"/>
                          <a:ext cx="2019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eastAsiaTheme="minor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inor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8.85pt;margin-top:292.5pt;height:31.5pt;width:159pt;z-index:251664384;mso-width-relative:page;mso-height-relative:page;" filled="f" stroked="f" coordsize="21600,21600" o:gfxdata="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Aq5NtsAAAAKAQAADwAAAAAAAAABACAAAAAiAAAA&#10;ZHJzL2Rvd25yZXYueG1sUEsBAhQAFAAAAAgAh07iQGRobsk9AgAAU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 w:eastAsiaTheme="minor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 w:eastAsiaTheme="minor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3145155</wp:posOffset>
                </wp:positionV>
                <wp:extent cx="1908810" cy="47688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520" cy="477077"/>
                        </a:xfrm>
                        <a:prstGeom prst="rect">
                          <a:avLst/>
                        </a:prstGeom>
                        <a:solidFill>
                          <a:srgbClr val="373B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46.6pt;margin-top:247.65pt;height:37.55pt;width:150.3pt;z-index:251663360;v-text-anchor:middle;mso-width-relative:page;mso-height-relative:page;" fillcolor="#373B46" filled="t" stroked="f" coordsize="21600,21600" o:gfxdata="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6u7fvYAAAACgEAAA8AAAAAAAAAAQAgAAAAIgAAAGRycy9kb3ducmV2LnhtbFBLAQIUABQAAAAI&#10;AIdO4kDiqUNW7QEAAMYDAAAOAAAAAAAAAAEAIAAAACc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3429635</wp:posOffset>
                </wp:positionV>
                <wp:extent cx="32385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8660" y="3429635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255.8pt;margin-top:270.05pt;height:0pt;width:25.5pt;z-index:251669504;mso-width-relative:page;mso-height-relative:page;" filled="f" stroked="t" coordsize="21600,21600" o:gfxdata="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lt/jnWAAAACwEAAA8AAAAAAAAAAQAgAAAAIgAAAGRycy9kb3ducmV2LnhtbFBLAQIUABQA&#10;AAAIAIdO4kBoH4jE8gEAAL4DAAAOAAAAAAAAAAEAIAAAACUBAABkcnMvZTJvRG9jLnhtbFBLBQYA&#10;AAAABgAGAFkBAACJBQAAAAA=&#10;">
                <v:fill on="f" focussize="0,0"/>
                <v:stroke weight="0.5pt" color="#818181 [3207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3532505</wp:posOffset>
                </wp:positionV>
                <wp:extent cx="4000500" cy="3063240"/>
                <wp:effectExtent l="0" t="0" r="0" b="0"/>
                <wp:wrapNone/>
                <wp:docPr id="2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265" y="3532505"/>
                          <a:ext cx="4000500" cy="3063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PHINMA-University of Pangasinan</w:t>
                            </w:r>
                            <w:r>
                              <w:rPr>
                                <w:rFonts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Currently Studying BS in Information Technology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Arellano Street, Dagupan City, Pangasinan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Mangaldan National</w:t>
                            </w:r>
                            <w:r>
                              <w:rPr>
                                <w:rFonts w:hAnsi="Urbanist" w:asciiTheme="minorHAnsi" w:eastAsiaTheme="minorEastAsia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 xml:space="preserve"> High School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>High School Diploma, Class of 20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  <w:t xml:space="preserve">Graduated </w:t>
                            </w: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with Honors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P. De Guzman St. Guilig, Mangaldan, Pangasinan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Mangaldan National High School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High School Diploma, Class of 2019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Graduated with Honors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P. De Guzman St. Guilig, Mangaldan, Pangasinan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Salaan Elementary School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Elementary Diploma, Class of 2015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Graduated with Honors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Salaan, Mangaldan, Pangasinan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46.95pt;margin-top:278.15pt;height:241.2pt;width:315pt;z-index:251668480;mso-width-relative:page;mso-height-relative:page;" filled="f" stroked="f" coordsize="21600,21600" o:gfxdata="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bAnskNkAAAANAQAADwAAAAAAAAABACAAAAAiAAAAZHJzL2Rvd25yZXYu&#10;eG1sUEsBAhQAFAAAAAgAh07iQPbrmIvBAQAAYQ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PHINMA-University of Pangasinan</w:t>
                      </w:r>
                      <w:r>
                        <w:rPr>
                          <w:rFonts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> 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Currently Studying BS in Information Technology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Arellano Street, Dagupan City, Pangasinan</w:t>
                      </w:r>
                    </w:p>
                    <w:p>
                      <w:pPr>
                        <w:spacing w:line="360" w:lineRule="exact"/>
                        <w:rPr>
                          <w:rFonts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Mangaldan National</w:t>
                      </w:r>
                      <w:r>
                        <w:rPr>
                          <w:rFonts w:hAnsi="Urbanist" w:asciiTheme="minorHAnsi" w:eastAsiaTheme="minorEastAsia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 xml:space="preserve"> High School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 xml:space="preserve">Senior </w:t>
                      </w: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>High School Diploma, Class of 20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  <w:t xml:space="preserve">Graduated </w:t>
                      </w: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with Honors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P. De Guzman St. Guilig, Mangaldan, Pangasinan</w:t>
                      </w:r>
                    </w:p>
                    <w:p>
                      <w:pPr>
                        <w:spacing w:line="360" w:lineRule="exact"/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Mangaldan National High School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High School Diploma, Class of 2019</w:t>
                      </w:r>
                    </w:p>
                    <w:p>
                      <w:p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Graduated with Honors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P. De Guzman St. Guilig, Mangaldan, Pangasinan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Salaan Elementary School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Elementary Diploma, Class of 2015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Graduated with Honors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sz w:val="24"/>
                          <w:szCs w:val="24"/>
                          <w:lang w:val="en-US"/>
                        </w:rPr>
                        <w:t>Salaan, Mangaldan, Pangasinan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4117975</wp:posOffset>
                </wp:positionV>
                <wp:extent cx="32385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4200" y="4117975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46pt;margin-top:324.25pt;height:0pt;width:25.5pt;z-index:251666432;mso-width-relative:page;mso-height-relative:page;" filled="f" stroked="t" coordsize="21600,21600" o:gfxdata="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M4FivXAAAACgEAAA8AAAAAAAAAAQAgAAAAIgAAAGRycy9kb3ducmV2LnhtbFBLAQIU&#10;ABQAAAAIAIdO4kA66GeG9AEAAL0DAAAOAAAAAAAAAAEAIAAAACYBAABkcnMvZTJvRG9jLnhtbFBL&#10;BQYAAAAABgAGAFkBAACMBQAAAAA=&#10;">
                <v:fill on="f" focussize="0,0"/>
                <v:stroke weight="0.5pt" color="#818181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894715</wp:posOffset>
                </wp:positionV>
                <wp:extent cx="1649730" cy="1253490"/>
                <wp:effectExtent l="0" t="0" r="7620" b="3810"/>
                <wp:wrapNone/>
                <wp:docPr id="3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6" cy="1253521"/>
                        </a:xfrm>
                        <a:custGeom>
                          <a:avLst/>
                          <a:gdLst>
                            <a:gd name="connsiteX0" fmla="*/ 0 w 1649896"/>
                            <a:gd name="connsiteY0" fmla="*/ 0 h 1253521"/>
                            <a:gd name="connsiteX1" fmla="*/ 1336516 w 1649896"/>
                            <a:gd name="connsiteY1" fmla="*/ 0 h 1253521"/>
                            <a:gd name="connsiteX2" fmla="*/ 1649896 w 1649896"/>
                            <a:gd name="connsiteY2" fmla="*/ 1253521 h 1253521"/>
                            <a:gd name="connsiteX3" fmla="*/ 0 w 1649896"/>
                            <a:gd name="connsiteY3" fmla="*/ 1253521 h 1253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49896" h="1253521">
                              <a:moveTo>
                                <a:pt x="0" y="0"/>
                              </a:moveTo>
                              <a:lnTo>
                                <a:pt x="1336516" y="0"/>
                              </a:lnTo>
                              <a:lnTo>
                                <a:pt x="1649896" y="1253521"/>
                              </a:lnTo>
                              <a:lnTo>
                                <a:pt x="0" y="1253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3" o:spid="_x0000_s1026" o:spt="100" style="position:absolute;left:0pt;margin-left:0pt;margin-top:70.45pt;height:98.7pt;width:129.9pt;z-index:251659264;v-text-anchor:middle;mso-width-relative:page;mso-height-relative:page;" fillcolor="#DFDFDF" filled="t" stroked="f" coordsize="1649896,1253521" o:gfxdata="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AsskL/YAAAACAEAAA8AAAAAAAAAAQAgAAAAIgAAAGRycy9kb3ducmV2LnhtbFBLAQIUABQA&#10;AAAIAIdO4kDQ0YL4DQMAAMEHAAAOAAAAAAAAAAEAIAAAACcBAABkcnMvZTJvRG9jLnhtbFBLBQYA&#10;AAAABgAGAFkBAACmBgAAAAA=&#10;" path="m0,0l1336516,0,1649896,1253521,0,1253521xe">
                <v:path o:connectlocs="0,0;1336516,0;1649896,1253521;0,1253521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0</wp:posOffset>
                </wp:positionV>
                <wp:extent cx="5280025" cy="2595245"/>
                <wp:effectExtent l="0" t="0" r="0" b="0"/>
                <wp:wrapNone/>
                <wp:docPr id="4" name="任意多边形: 形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80300" cy="2595501"/>
                        </a:xfrm>
                        <a:custGeom>
                          <a:avLst/>
                          <a:gdLst>
                            <a:gd name="connsiteX0" fmla="*/ 0 w 5280300"/>
                            <a:gd name="connsiteY0" fmla="*/ 2595501 h 2595501"/>
                            <a:gd name="connsiteX1" fmla="*/ 5280300 w 5280300"/>
                            <a:gd name="connsiteY1" fmla="*/ 2595501 h 2595501"/>
                            <a:gd name="connsiteX2" fmla="*/ 5280300 w 5280300"/>
                            <a:gd name="connsiteY2" fmla="*/ 0 h 2595501"/>
                            <a:gd name="connsiteX3" fmla="*/ 648875 w 5280300"/>
                            <a:gd name="connsiteY3" fmla="*/ 0 h 25955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80300" h="2595501">
                              <a:moveTo>
                                <a:pt x="0" y="2595501"/>
                              </a:moveTo>
                              <a:lnTo>
                                <a:pt x="5280300" y="2595501"/>
                              </a:lnTo>
                              <a:lnTo>
                                <a:pt x="5280300" y="0"/>
                              </a:lnTo>
                              <a:lnTo>
                                <a:pt x="6488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" o:spid="_x0000_s1026" o:spt="100" style="position:absolute;left:0pt;flip:y;margin-left:179.45pt;margin-top:0pt;height:204.35pt;width:415.75pt;z-index:251660288;v-text-anchor:middle;mso-width-relative:page;mso-height-relative:page;" fillcolor="#808080 [1629]" filled="t" stroked="f" coordsize="5280300,2595501" o:gfxdata="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WgF541gAAAAkBAAAPAAAAAAAAAAEAIAAAACIAAABk&#10;cnMvZG93bnJldi54bWxQSwECFAAUAAAACACHTuJAHtAeGyUDAAAOCAAADgAAAAAAAAABACAAAAAl&#10;AQAAZHJzL2Uyb0RvYy54bWxQSwUGAAAAAAYABgBZAQAAvAYAAAAA&#10;" path="m0,2595501l5280300,2595501,5280300,0,648875,0xe">
                <v:path o:connectlocs="0,2595501;5280300,2595501;5280300,0;648875,0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894715</wp:posOffset>
                </wp:positionV>
                <wp:extent cx="6068695" cy="1252855"/>
                <wp:effectExtent l="0" t="0" r="8255" b="5080"/>
                <wp:wrapNone/>
                <wp:docPr id="5" name="任意多边形: 形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68806" cy="1252800"/>
                        </a:xfrm>
                        <a:custGeom>
                          <a:avLst/>
                          <a:gdLst>
                            <a:gd name="connsiteX0" fmla="*/ 0 w 6068806"/>
                            <a:gd name="connsiteY0" fmla="*/ 1252800 h 1252800"/>
                            <a:gd name="connsiteX1" fmla="*/ 6068806 w 6068806"/>
                            <a:gd name="connsiteY1" fmla="*/ 1252800 h 1252800"/>
                            <a:gd name="connsiteX2" fmla="*/ 6068806 w 6068806"/>
                            <a:gd name="connsiteY2" fmla="*/ 0 h 1252800"/>
                            <a:gd name="connsiteX3" fmla="*/ 313200 w 6068806"/>
                            <a:gd name="connsiteY3" fmla="*/ 0 h 125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68806" h="1252800">
                              <a:moveTo>
                                <a:pt x="0" y="1252800"/>
                              </a:moveTo>
                              <a:lnTo>
                                <a:pt x="6068806" y="1252800"/>
                              </a:lnTo>
                              <a:lnTo>
                                <a:pt x="6068806" y="0"/>
                              </a:lnTo>
                              <a:lnTo>
                                <a:pt x="31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B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" o:spid="_x0000_s1026" o:spt="100" style="position:absolute;left:0pt;flip:y;margin-left:117.35pt;margin-top:70.45pt;height:98.65pt;width:477.85pt;z-index:251661312;v-text-anchor:middle;mso-width-relative:page;mso-height-relative:page;" fillcolor="#373B46" filled="t" stroked="f" coordsize="6068806,1252800" o:gfxdata="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BzXLTdsAAAAMAQAADwAAAAAAAAABACAAAAAiAAAAZHJzL2Rvd25yZXYueG1sUEsB&#10;AhQAFAAAAAgAh07iQHWY06QPAwAA1QcAAA4AAAAAAAAAAQAgAAAAKgEAAGRycy9lMm9Eb2MueG1s&#10;UEsFBgAAAAAGAAYAWQEAAKsGAAAAAA==&#10;" path="m0,1252800l6068806,1252800,6068806,0,313200,0xe">
                <v:path o:connectlocs="0,1252800;6068806,1252800;6068806,0;313200,0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6916420</wp:posOffset>
                </wp:positionV>
                <wp:extent cx="2210435" cy="1920240"/>
                <wp:effectExtent l="0" t="0" r="0" b="0"/>
                <wp:wrapNone/>
                <wp:docPr id="1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1920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lang w:val="en-US"/>
                              </w:rPr>
                              <w:t>Soft Skill: Persuasive, Resourceful, Communicative, Time Managements, Critical Thinking, Adaptability, Organizing and Problem-Solving skills.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0" w:leftChars="0" w:hanging="420" w:firstLineChars="0"/>
                              <w:rPr>
                                <w:rFonts w:hAnsi="Urbanist" w:asciiTheme="minorHAnsi" w:eastAsiaTheme="minorEastAsia"/>
                                <w:color w:val="7F7F7F" w:themeColor="background1" w:themeShade="80"/>
                                <w:kern w:val="24"/>
                              </w:rPr>
                            </w:pPr>
                            <w:r>
                              <w:rPr>
                                <w:rFonts w:hint="default" w:hAnsi="Urbanist" w:asciiTheme="minorHAnsi" w:eastAsiaTheme="minorEastAsia"/>
                                <w:color w:val="7F7F7F" w:themeColor="background1" w:themeShade="80"/>
                                <w:kern w:val="24"/>
                                <w:lang w:val="en-US"/>
                              </w:rPr>
                              <w:t>Hard Skill: Programming, Technical Skills, Computer Skills, Writing and Designing Skill.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38.85pt;margin-top:544.6pt;height:151.2pt;width:174.05pt;z-index:251671552;mso-width-relative:page;mso-height-relative:page;" filled="f" stroked="f" coordsize="21600,21600" o:gfxdata="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pA3NLYAAAADAEAAA8AAAAAAAAAAQAgAAAAIgAAAGRycy9kb3ducmV2LnhtbFBLAQIUABQA&#10;AAAIAIdO4kD0Hbj7twEAAFY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lang w:val="en-US"/>
                        </w:rPr>
                        <w:t>Soft Skill: Persuasive, Resourceful, Communicative, Time Managements, Critical Thinking, Adaptability, Organizing and Problem-Solving skills.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left="420" w:leftChars="0" w:hanging="420" w:firstLineChars="0"/>
                        <w:rPr>
                          <w:rFonts w:hAnsi="Urbanist" w:asciiTheme="minorHAnsi" w:eastAsiaTheme="minorEastAsia"/>
                          <w:color w:val="7F7F7F" w:themeColor="background1" w:themeShade="80"/>
                          <w:kern w:val="24"/>
                        </w:rPr>
                      </w:pPr>
                      <w:r>
                        <w:rPr>
                          <w:rFonts w:hint="default" w:hAnsi="Urbanist" w:asciiTheme="minorHAnsi" w:eastAsiaTheme="minorEastAsia"/>
                          <w:color w:val="7F7F7F" w:themeColor="background1" w:themeShade="80"/>
                          <w:kern w:val="24"/>
                          <w:lang w:val="en-US"/>
                        </w:rPr>
                        <w:t>Hard Skill: Programming, Technical Skills, Computer Skills, Writing and Designing Skill.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6831965</wp:posOffset>
                </wp:positionV>
                <wp:extent cx="32385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45.3pt;margin-top:537.95pt;height:0pt;width:25.5pt;z-index:251672576;mso-width-relative:page;mso-height-relative:page;" filled="f" stroked="t" coordsize="21600,21600" o:gfxdata="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VxI57WAAAA&#10;DAEAAA8AAAAAAAAAAQAgAAAAIgAAAGRycy9kb3ducmV2LnhtbFBLAQIUABQAAAAIAIdO4kBcZvaM&#10;5gEAALIDAAAOAAAAAAAAAAEAIAAAACUBAABkcnMvZTJvRG9jLnhtbFBLBQYAAAAABgAGAFkBAAB9&#10;BQAAAAA=&#10;">
                <v:fill on="f" focussize="0,0"/>
                <v:stroke weight="0.5pt" color="#818181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2147483640</wp:posOffset>
                </wp:positionH>
                <wp:positionV relativeFrom="paragraph">
                  <wp:posOffset>3076575</wp:posOffset>
                </wp:positionV>
                <wp:extent cx="0" cy="6842125"/>
                <wp:effectExtent l="0" t="0" r="38100" b="355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1879"/>
                        </a:xfrm>
                        <a:prstGeom prst="line">
                          <a:avLst/>
                        </a:prstGeom>
                        <a:ln cap="rnd">
                          <a:solidFill>
                            <a:srgbClr val="ACACAC"/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69093.2pt;margin-top:242.25pt;height:538.75pt;width:0pt;z-index:251673600;mso-width-relative:page;mso-height-relative:page;" filled="f" stroked="t" coordsize="21600,21600" o:gfxdata="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5BORPe&#10;AAAAEgEAAA8AAAAAAAAAAQAgAAAAIgAAAGRycy9kb3ducmV2LnhtbFBLAQIUABQAAAAIAIdO4kC3&#10;ECCk4QEAAKcDAAAOAAAAAAAAAAEAIAAAAC0BAABkcnMvZTJvRG9jLnhtbFBLBQYAAAAABgAGAFkB&#10;AACABQAAAAA=&#10;">
                <v:fill on="f" focussize="0,0"/>
                <v:stroke weight="0.5pt" color="#ACACAC [3204]" miterlimit="8" joinstyle="round" dashstyle="3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2147483640</wp:posOffset>
                </wp:positionH>
                <wp:positionV relativeFrom="paragraph">
                  <wp:posOffset>3060700</wp:posOffset>
                </wp:positionV>
                <wp:extent cx="107950" cy="107950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ACAC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5" o:spid="_x0000_s1026" o:spt="3" type="#_x0000_t3" style="position:absolute;left:0pt;margin-left:169093.2pt;margin-top:241pt;height:8.5pt;width:8.5pt;z-index:251674624;v-text-anchor:middle;mso-width-relative:page;mso-height-relative:page;" fillcolor="#ACACAC" filled="t" stroked="f" coordsize="21600,21600" o:gfxdata="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If7beAAAAEQEAAA8AAAAAAAAAAQAgAAAAIgAAAGRycy9kb3ducmV2LnhtbFBLAQIUABQA&#10;AAAIAIdO4kAD94Ag6gEAAMoDAAAOAAAAAAAAAAEAIAAAAC0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5368925</wp:posOffset>
            </wp:positionH>
            <wp:positionV relativeFrom="paragraph">
              <wp:posOffset>366395</wp:posOffset>
            </wp:positionV>
            <wp:extent cx="1650365" cy="1651000"/>
            <wp:effectExtent l="0" t="0" r="6985" b="6350"/>
            <wp:wrapNone/>
            <wp:docPr id="19" name="图片 19" descr="C:\Users\Admin\OneDrive\Pictures\Photoshop\ID picture.pngID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\OneDrive\Pictures\Photoshop\ID picture.pngID picture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651091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Urbanist">
    <w:altName w:val="Yu Gothic UI Semibold"/>
    <w:panose1 w:val="020B0A04040200000203"/>
    <w:charset w:val="00"/>
    <w:family w:val="swiss"/>
    <w:pitch w:val="default"/>
    <w:sig w:usb0="00000000" w:usb1="00000000" w:usb2="00000028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CB3C4"/>
    <w:multiLevelType w:val="singleLevel"/>
    <w:tmpl w:val="AAACB3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C70EB"/>
    <w:rsid w:val="000908E9"/>
    <w:rsid w:val="00135135"/>
    <w:rsid w:val="00153CE0"/>
    <w:rsid w:val="00173C38"/>
    <w:rsid w:val="00222FB0"/>
    <w:rsid w:val="0031198E"/>
    <w:rsid w:val="003E039F"/>
    <w:rsid w:val="004B348B"/>
    <w:rsid w:val="004D0572"/>
    <w:rsid w:val="005502DF"/>
    <w:rsid w:val="00587F57"/>
    <w:rsid w:val="005B4880"/>
    <w:rsid w:val="00674F83"/>
    <w:rsid w:val="007C7260"/>
    <w:rsid w:val="00890B82"/>
    <w:rsid w:val="008E7398"/>
    <w:rsid w:val="0093673B"/>
    <w:rsid w:val="009C1516"/>
    <w:rsid w:val="00A2400E"/>
    <w:rsid w:val="00A4391E"/>
    <w:rsid w:val="00AF3FB0"/>
    <w:rsid w:val="00BD45BB"/>
    <w:rsid w:val="00C663D9"/>
    <w:rsid w:val="00D07C58"/>
    <w:rsid w:val="00D67AA1"/>
    <w:rsid w:val="00DB2BCE"/>
    <w:rsid w:val="00EE2D91"/>
    <w:rsid w:val="00F34922"/>
    <w:rsid w:val="00FE49EC"/>
    <w:rsid w:val="02306333"/>
    <w:rsid w:val="04EA6DB1"/>
    <w:rsid w:val="09D95424"/>
    <w:rsid w:val="0AF21916"/>
    <w:rsid w:val="119E6A2E"/>
    <w:rsid w:val="12AC5F4E"/>
    <w:rsid w:val="152D7868"/>
    <w:rsid w:val="1AFD3575"/>
    <w:rsid w:val="1B4F063B"/>
    <w:rsid w:val="1E60745A"/>
    <w:rsid w:val="1EF00068"/>
    <w:rsid w:val="1EFE2F32"/>
    <w:rsid w:val="21CD554D"/>
    <w:rsid w:val="2318650E"/>
    <w:rsid w:val="2363560F"/>
    <w:rsid w:val="23BE1022"/>
    <w:rsid w:val="25EF0B95"/>
    <w:rsid w:val="271D6232"/>
    <w:rsid w:val="2B4622FF"/>
    <w:rsid w:val="2DE055E9"/>
    <w:rsid w:val="2DFE3C1E"/>
    <w:rsid w:val="2F8569A1"/>
    <w:rsid w:val="3268529E"/>
    <w:rsid w:val="32EC17E7"/>
    <w:rsid w:val="333C70EB"/>
    <w:rsid w:val="37003506"/>
    <w:rsid w:val="41000E3D"/>
    <w:rsid w:val="41AB2ABD"/>
    <w:rsid w:val="425E39B6"/>
    <w:rsid w:val="45684EF5"/>
    <w:rsid w:val="480B02A7"/>
    <w:rsid w:val="49492F43"/>
    <w:rsid w:val="4AB77AAC"/>
    <w:rsid w:val="4CDD26D0"/>
    <w:rsid w:val="4D134CC1"/>
    <w:rsid w:val="507277A8"/>
    <w:rsid w:val="541867C7"/>
    <w:rsid w:val="5F8D580E"/>
    <w:rsid w:val="5FEB1323"/>
    <w:rsid w:val="628563F4"/>
    <w:rsid w:val="66242C35"/>
    <w:rsid w:val="662E02FC"/>
    <w:rsid w:val="6AE94A69"/>
    <w:rsid w:val="6C454339"/>
    <w:rsid w:val="6D8A12B0"/>
    <w:rsid w:val="7039431E"/>
    <w:rsid w:val="753B1D88"/>
    <w:rsid w:val="789B17B9"/>
    <w:rsid w:val="79813984"/>
    <w:rsid w:val="7D5D18DC"/>
    <w:rsid w:val="7E46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S Gothic" w:hAnsi="MS Gothic" w:eastAsia="MS Gothic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S Gothic" w:hAnsi="MS Gothic" w:eastAsia="MS Gothic" w:cstheme="minorBidi"/>
      <w:kern w:val="2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9ed4609742b144f7a4465f65899b1460\Purple%20Resume.docx" TargetMode="External"/></Relationships>
</file>

<file path=word/theme/theme1.xml><?xml version="1.0" encoding="utf-8"?>
<a:theme xmlns:a="http://schemas.openxmlformats.org/drawingml/2006/main" name="Office 主题​​">
  <a:themeElements>
    <a:clrScheme name="04简历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0026DE"/>
      </a:accent1>
      <a:accent2>
        <a:srgbClr val="FF601F"/>
      </a:accent2>
      <a:accent3>
        <a:srgbClr val="9F9EA2"/>
      </a:accent3>
      <a:accent4>
        <a:srgbClr val="818181"/>
      </a:accent4>
      <a:accent5>
        <a:srgbClr val="A5A5A5"/>
      </a:accent5>
      <a:accent6>
        <a:srgbClr val="C9C9C9"/>
      </a:accent6>
      <a:hlink>
        <a:srgbClr val="4472C4"/>
      </a:hlink>
      <a:folHlink>
        <a:srgbClr val="BFBFBF"/>
      </a:folHlink>
    </a:clrScheme>
    <a:fontScheme name="简历调优01">
      <a:majorFont>
        <a:latin typeface="Roboto"/>
        <a:ea typeface="黑体"/>
        <a:cs typeface=""/>
      </a:majorFont>
      <a:minorFont>
        <a:latin typeface="Urbanist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Purple Resume.docx</Template>
  <Pages>1</Pages>
  <Words>0</Words>
  <Characters>0</Characters>
  <Lines>1</Lines>
  <Paragraphs>1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2021-12-12T13:02:00Z</dcterms:created>
  <dc:creator>Admin</dc:creator>
  <cp:lastModifiedBy>WPS_1620740174</cp:lastModifiedBy>
  <dcterms:modified xsi:type="dcterms:W3CDTF">2023-07-20T08:21:43Z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5B85BF8DBF72490EAADF046F4011635C</vt:lpwstr>
  </property>
</Properties>
</file>